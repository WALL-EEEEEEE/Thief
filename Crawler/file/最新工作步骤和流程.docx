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B9" w:rsidRPr="00BD5B3A" w:rsidRDefault="005B42B9" w:rsidP="0062574D">
      <w:pPr>
        <w:jc w:val="center"/>
        <w:rPr>
          <w:b/>
          <w:sz w:val="24"/>
        </w:rPr>
      </w:pPr>
      <w:r w:rsidRPr="00BD5B3A">
        <w:rPr>
          <w:rFonts w:hint="eastAsia"/>
          <w:b/>
          <w:sz w:val="24"/>
        </w:rPr>
        <w:t>工作步骤和流程</w:t>
      </w: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62574D">
      <w:pPr>
        <w:rPr>
          <w:b/>
          <w:sz w:val="24"/>
        </w:rPr>
      </w:pPr>
      <w:r w:rsidRPr="00BD5B3A">
        <w:rPr>
          <w:rFonts w:hint="eastAsia"/>
          <w:b/>
          <w:sz w:val="24"/>
        </w:rPr>
        <w:t>一、查看源代码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1</w:t>
      </w:r>
      <w:r w:rsidRPr="00BD5B3A">
        <w:rPr>
          <w:rFonts w:hint="eastAsia"/>
          <w:sz w:val="24"/>
        </w:rPr>
        <w:t>、首页查看源代码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 xml:space="preserve">    </w:t>
      </w:r>
      <w:r w:rsidRPr="00BD5B3A">
        <w:rPr>
          <w:rFonts w:hint="eastAsia"/>
          <w:sz w:val="24"/>
        </w:rPr>
        <w:t>如输入</w:t>
      </w:r>
      <w:hyperlink r:id="rId7" w:history="1">
        <w:r w:rsidRPr="00BD5B3A">
          <w:rPr>
            <w:sz w:val="24"/>
          </w:rPr>
          <w:t>http://www.cnartbank.com</w:t>
        </w:r>
      </w:hyperlink>
      <w:r w:rsidRPr="00BD5B3A">
        <w:rPr>
          <w:rFonts w:hint="eastAsia"/>
          <w:sz w:val="24"/>
        </w:rPr>
        <w:t>，点击后显示</w:t>
      </w:r>
      <w:hyperlink r:id="rId8" w:history="1">
        <w:r w:rsidRPr="00BD5B3A">
          <w:rPr>
            <w:rStyle w:val="Hyperlink"/>
            <w:sz w:val="24"/>
          </w:rPr>
          <w:t>http://www.cnartbank.com/shop/index.php</w:t>
        </w:r>
      </w:hyperlink>
      <w:r w:rsidRPr="00BD5B3A">
        <w:rPr>
          <w:rFonts w:hint="eastAsia"/>
          <w:sz w:val="24"/>
        </w:rPr>
        <w:t>，，用鼠标右键显示源代码，或点击浏览器查看工具栏中查看源代码。</w:t>
      </w:r>
    </w:p>
    <w:p w:rsidR="005B42B9" w:rsidRPr="00BD5B3A" w:rsidRDefault="005B42B9" w:rsidP="0062574D">
      <w:pPr>
        <w:numPr>
          <w:ilvl w:val="0"/>
          <w:numId w:val="1"/>
        </w:numPr>
        <w:rPr>
          <w:sz w:val="24"/>
        </w:rPr>
      </w:pPr>
      <w:r w:rsidRPr="00BD5B3A">
        <w:rPr>
          <w:rFonts w:hint="eastAsia"/>
          <w:sz w:val="24"/>
        </w:rPr>
        <w:t>关于我们查看源代码</w:t>
      </w:r>
    </w:p>
    <w:p w:rsidR="005B42B9" w:rsidRPr="00BD5B3A" w:rsidRDefault="005B42B9" w:rsidP="00BD5B3A">
      <w:pPr>
        <w:ind w:firstLineChars="200" w:firstLine="480"/>
        <w:rPr>
          <w:sz w:val="24"/>
        </w:rPr>
      </w:pPr>
      <w:r w:rsidRPr="00BD5B3A">
        <w:rPr>
          <w:rFonts w:hint="eastAsia"/>
          <w:sz w:val="24"/>
        </w:rPr>
        <w:t>如淘滨州关于我们页面源代码中含有</w:t>
      </w:r>
      <w:r w:rsidRPr="00BD5B3A">
        <w:rPr>
          <w:sz w:val="24"/>
        </w:rPr>
        <w:t>ShopNC</w:t>
      </w:r>
      <w:r w:rsidRPr="00BD5B3A">
        <w:rPr>
          <w:rFonts w:hint="eastAsia"/>
          <w:sz w:val="24"/>
        </w:rPr>
        <w:t>，</w:t>
      </w:r>
      <w:hyperlink r:id="rId9" w:history="1">
        <w:r w:rsidRPr="00BD5B3A">
          <w:rPr>
            <w:rStyle w:val="Hyperlink"/>
            <w:sz w:val="24"/>
          </w:rPr>
          <w:t>http://www.taobz.com/article-48.html</w:t>
        </w:r>
      </w:hyperlink>
      <w:r w:rsidRPr="00BD5B3A">
        <w:rPr>
          <w:rFonts w:hint="eastAsia"/>
          <w:sz w:val="24"/>
        </w:rPr>
        <w:t>。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</w:t>
      </w:r>
      <w:r w:rsidRPr="00BD5B3A">
        <w:rPr>
          <w:rFonts w:hint="eastAsia"/>
          <w:sz w:val="24"/>
        </w:rPr>
        <w:t>、其他位置查看源代码</w:t>
      </w:r>
    </w:p>
    <w:p w:rsidR="005B42B9" w:rsidRPr="00BD5B3A" w:rsidRDefault="005B42B9" w:rsidP="00BD5B3A">
      <w:pPr>
        <w:pStyle w:val="1"/>
        <w:ind w:firstLine="480"/>
        <w:rPr>
          <w:rFonts w:ascii="Times New Roman" w:hAnsi="Times New Roman"/>
          <w:sz w:val="24"/>
          <w:szCs w:val="24"/>
        </w:rPr>
      </w:pPr>
      <w:r w:rsidRPr="00BD5B3A">
        <w:rPr>
          <w:rFonts w:ascii="Times New Roman" w:hint="eastAsia"/>
          <w:sz w:val="24"/>
          <w:szCs w:val="24"/>
        </w:rPr>
        <w:t>如注册成</w:t>
      </w:r>
      <w:hyperlink r:id="rId10" w:history="1">
        <w:r w:rsidRPr="00BD5B3A">
          <w:rPr>
            <w:rStyle w:val="Hyperlink"/>
            <w:rFonts w:ascii="Times New Roman" w:hAnsi="Times New Roman"/>
            <w:sz w:val="24"/>
            <w:szCs w:val="24"/>
          </w:rPr>
          <w:t>www.3enong.com</w:t>
        </w:r>
      </w:hyperlink>
      <w:r w:rsidRPr="00BD5B3A">
        <w:rPr>
          <w:rFonts w:ascii="Times New Roman" w:hint="eastAsia"/>
          <w:sz w:val="24"/>
          <w:szCs w:val="24"/>
        </w:rPr>
        <w:t>会员，进入会员中心，查看源码中有作者是</w:t>
      </w:r>
      <w:r w:rsidRPr="00BD5B3A">
        <w:rPr>
          <w:rFonts w:ascii="Times New Roman" w:hAnsi="Times New Roman"/>
          <w:sz w:val="24"/>
          <w:szCs w:val="24"/>
        </w:rPr>
        <w:t>ShopNC</w:t>
      </w:r>
      <w:r w:rsidRPr="00BD5B3A">
        <w:rPr>
          <w:rFonts w:ascii="Times New Roman" w:hint="eastAsia"/>
          <w:sz w:val="24"/>
          <w:szCs w:val="24"/>
        </w:rPr>
        <w:t>，</w:t>
      </w:r>
    </w:p>
    <w:p w:rsidR="005B42B9" w:rsidRPr="00BD5B3A" w:rsidRDefault="005B42B9" w:rsidP="0062574D">
      <w:pPr>
        <w:rPr>
          <w:sz w:val="24"/>
        </w:rPr>
      </w:pPr>
      <w:hyperlink r:id="rId11" w:history="1">
        <w:r w:rsidRPr="00BD5B3A">
          <w:rPr>
            <w:rStyle w:val="Hyperlink"/>
            <w:sz w:val="24"/>
          </w:rPr>
          <w:t>http://www.3enong.com/index.php?act=member_snsindex</w:t>
        </w:r>
      </w:hyperlink>
      <w:r w:rsidRPr="00BD5B3A">
        <w:rPr>
          <w:rFonts w:hint="eastAsia"/>
          <w:sz w:val="24"/>
        </w:rPr>
        <w:t>。</w:t>
      </w:r>
    </w:p>
    <w:p w:rsidR="005B42B9" w:rsidRPr="00BD5B3A" w:rsidRDefault="005B42B9" w:rsidP="0062574D">
      <w:pPr>
        <w:rPr>
          <w:sz w:val="24"/>
        </w:rPr>
      </w:pPr>
      <w:r w:rsidRPr="00BD5B3A">
        <w:rPr>
          <w:b/>
          <w:sz w:val="24"/>
        </w:rPr>
        <w:t>4</w:t>
      </w:r>
      <w:r w:rsidRPr="00BD5B3A">
        <w:rPr>
          <w:rFonts w:hint="eastAsia"/>
          <w:b/>
          <w:sz w:val="24"/>
        </w:rPr>
        <w:t>、</w:t>
      </w:r>
      <w:r w:rsidRPr="00BD5B3A">
        <w:rPr>
          <w:rFonts w:hint="eastAsia"/>
          <w:sz w:val="24"/>
        </w:rPr>
        <w:t>网站后直接输入</w:t>
      </w:r>
      <w:r w:rsidRPr="00BD5B3A">
        <w:rPr>
          <w:sz w:val="24"/>
        </w:rPr>
        <w:t>/index.php?act=brand&amp;op=index</w:t>
      </w:r>
      <w:r w:rsidRPr="00BD5B3A">
        <w:rPr>
          <w:rFonts w:hint="eastAsia"/>
          <w:sz w:val="24"/>
        </w:rPr>
        <w:t>，如</w:t>
      </w:r>
      <w:hyperlink r:id="rId12" w:history="1">
        <w:r w:rsidRPr="00BD5B3A">
          <w:rPr>
            <w:rStyle w:val="Hyperlink"/>
            <w:sz w:val="24"/>
          </w:rPr>
          <w:t>http://www.hm128.com/index.php?act=brand&amp;op=index</w:t>
        </w:r>
      </w:hyperlink>
      <w:r w:rsidRPr="00BD5B3A">
        <w:rPr>
          <w:rFonts w:hint="eastAsia"/>
          <w:sz w:val="24"/>
        </w:rPr>
        <w:t>，用鼠标右键显示源代码，或点击浏览器查看工具栏中查看源代码。</w:t>
      </w: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62574D">
      <w:pPr>
        <w:rPr>
          <w:b/>
          <w:sz w:val="24"/>
        </w:rPr>
      </w:pPr>
      <w:r w:rsidRPr="00BD5B3A">
        <w:rPr>
          <w:rFonts w:hint="eastAsia"/>
          <w:b/>
          <w:sz w:val="24"/>
        </w:rPr>
        <w:t>二、直接在</w:t>
      </w:r>
      <w:hyperlink r:id="rId13" w:history="1">
        <w:r w:rsidRPr="00BD5B3A">
          <w:rPr>
            <w:rStyle w:val="Hyperlink"/>
            <w:b/>
            <w:sz w:val="24"/>
          </w:rPr>
          <w:t>www.XXXX.com</w:t>
        </w:r>
      </w:hyperlink>
      <w:r w:rsidRPr="00BD5B3A">
        <w:rPr>
          <w:rFonts w:hint="eastAsia"/>
          <w:b/>
          <w:sz w:val="24"/>
        </w:rPr>
        <w:t>后面输入：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robots.txt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2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color w:val="000000"/>
          <w:sz w:val="24"/>
        </w:rPr>
        <w:t>shop/robots.txt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3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update.txt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4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shop/update.txt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5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readme.txt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6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sz w:val="24"/>
        </w:rPr>
        <w:t>shop/</w:t>
      </w:r>
      <w:r w:rsidRPr="00BD5B3A">
        <w:rPr>
          <w:b/>
          <w:color w:val="000000"/>
          <w:sz w:val="24"/>
        </w:rPr>
        <w:t>readme.txt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7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cms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8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circle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9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microshop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10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modules/microshop/install/index.php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11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 xml:space="preserve">modules/microshop 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  <w:lang w:val="fr-FR"/>
        </w:rPr>
        <w:t>12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  <w:lang w:val="fr-FR"/>
        </w:rPr>
      </w:pPr>
      <w:r w:rsidRPr="00BD5B3A">
        <w:rPr>
          <w:b/>
          <w:sz w:val="24"/>
          <w:lang w:val="fr-FR"/>
        </w:rPr>
        <w:t>modules/circle/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13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modules/cms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14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data/upload/microshop/default_index_banner.jpg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15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upload/microshop/default_index_banner.jpg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16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hyperlink r:id="rId14" w:history="1">
        <w:r w:rsidRPr="00BD5B3A">
          <w:rPr>
            <w:rStyle w:val="Hyperlink"/>
            <w:sz w:val="24"/>
          </w:rPr>
          <w:t>data/upload/circle/logo.png</w:t>
        </w:r>
      </w:hyperlink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17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color w:val="000000"/>
          <w:sz w:val="24"/>
        </w:rPr>
        <w:t xml:space="preserve">data/upload/microshop/default_logo_image.png 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18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color w:val="000000"/>
          <w:sz w:val="24"/>
        </w:rPr>
        <w:t>upload/microshop/default_logo_image.png</w:t>
      </w:r>
    </w:p>
    <w:p w:rsidR="005B42B9" w:rsidRPr="00BD5B3A" w:rsidRDefault="005B42B9" w:rsidP="0062574D">
      <w:pPr>
        <w:rPr>
          <w:b/>
          <w:sz w:val="24"/>
        </w:rPr>
      </w:pPr>
      <w:r w:rsidRPr="00BD5B3A">
        <w:rPr>
          <w:b/>
          <w:sz w:val="24"/>
        </w:rPr>
        <w:t>19</w:t>
      </w:r>
      <w:r w:rsidRPr="00BD5B3A">
        <w:rPr>
          <w:rFonts w:hint="eastAsia"/>
          <w:b/>
          <w:sz w:val="24"/>
        </w:rPr>
        <w:t>、</w:t>
      </w:r>
    </w:p>
    <w:p w:rsidR="005B42B9" w:rsidRPr="00BD5B3A" w:rsidRDefault="005B42B9" w:rsidP="0006184A">
      <w:pPr>
        <w:rPr>
          <w:b/>
          <w:sz w:val="24"/>
        </w:rPr>
      </w:pPr>
      <w:r w:rsidRPr="00BD5B3A">
        <w:rPr>
          <w:color w:val="000000"/>
          <w:sz w:val="24"/>
        </w:rPr>
        <w:t>data/upload/cms/cms_default_logo.png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20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sz w:val="24"/>
        </w:rPr>
        <w:t>upload/store/default_qrcode.png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21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15" w:history="1">
        <w:r w:rsidRPr="00BD5B3A">
          <w:rPr>
            <w:rStyle w:val="Hyperlink"/>
            <w:sz w:val="24"/>
          </w:rPr>
          <w:t>mobile/readme/api.html</w:t>
        </w:r>
      </w:hyperlink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22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color w:val="000000"/>
          <w:sz w:val="24"/>
          <w:shd w:val="clear" w:color="auto" w:fill="FFFFFF"/>
        </w:rPr>
      </w:pPr>
      <w:r w:rsidRPr="00BD5B3A">
        <w:rPr>
          <w:color w:val="000000"/>
          <w:sz w:val="24"/>
          <w:shd w:val="clear" w:color="auto" w:fill="FFFFFF"/>
        </w:rPr>
        <w:t>mobile/readme/sql/mobile.sql</w:t>
      </w:r>
    </w:p>
    <w:p w:rsidR="005B42B9" w:rsidRPr="00BD5B3A" w:rsidRDefault="005B42B9" w:rsidP="0062574D">
      <w:pPr>
        <w:rPr>
          <w:color w:val="000000"/>
          <w:sz w:val="24"/>
          <w:shd w:val="clear" w:color="auto" w:fill="FFFFFF"/>
        </w:rPr>
      </w:pPr>
      <w:r w:rsidRPr="00BD5B3A">
        <w:rPr>
          <w:color w:val="000000"/>
          <w:sz w:val="24"/>
          <w:shd w:val="clear" w:color="auto" w:fill="FFFFFF"/>
        </w:rPr>
        <w:t>23</w:t>
      </w:r>
      <w:r w:rsidRPr="00BD5B3A">
        <w:rPr>
          <w:rFonts w:hAnsi="Arial" w:hint="eastAsia"/>
          <w:color w:val="000000"/>
          <w:sz w:val="24"/>
          <w:shd w:val="clear" w:color="auto" w:fill="FFFFFF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color w:val="000000"/>
          <w:sz w:val="24"/>
          <w:shd w:val="clear" w:color="auto" w:fill="FFFFFF"/>
        </w:rPr>
        <w:t>data/upload/store/default_qrcode.png</w:t>
      </w: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b/>
          <w:color w:val="000000"/>
          <w:sz w:val="24"/>
        </w:rPr>
        <w:t>24</w:t>
      </w:r>
      <w:r w:rsidRPr="00BD5B3A">
        <w:rPr>
          <w:rFonts w:hAnsi="Arial" w:hint="eastAsia"/>
          <w:b/>
          <w:color w:val="000000"/>
          <w:sz w:val="24"/>
        </w:rPr>
        <w:t>、</w:t>
      </w:r>
    </w:p>
    <w:p w:rsidR="005B42B9" w:rsidRPr="00BD5B3A" w:rsidRDefault="005B42B9" w:rsidP="0062574D">
      <w:pPr>
        <w:rPr>
          <w:b/>
          <w:color w:val="000000"/>
          <w:sz w:val="24"/>
        </w:rPr>
      </w:pPr>
      <w:hyperlink r:id="rId16" w:history="1">
        <w:r w:rsidRPr="00BD5B3A">
          <w:rPr>
            <w:rStyle w:val="Hyperlink"/>
            <w:sz w:val="24"/>
          </w:rPr>
          <w:t>shop/install/step_2.php</w:t>
        </w:r>
      </w:hyperlink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25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shop/install/step_3.php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26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17" w:history="1">
        <w:r w:rsidRPr="00BD5B3A">
          <w:rPr>
            <w:rStyle w:val="Hyperlink"/>
            <w:sz w:val="24"/>
          </w:rPr>
          <w:t>install/step_2.php</w:t>
        </w:r>
      </w:hyperlink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27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install/step_3.php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28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install/images/setting.png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29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18" w:history="1">
        <w:r w:rsidRPr="00BD5B3A">
          <w:rPr>
            <w:rStyle w:val="Hyperlink"/>
            <w:sz w:val="24"/>
          </w:rPr>
          <w:t>shop/install/data/utf8.sql</w:t>
        </w:r>
      </w:hyperlink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30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19" w:history="1">
        <w:r w:rsidRPr="00BD5B3A">
          <w:rPr>
            <w:rStyle w:val="Hyperlink"/>
            <w:sz w:val="24"/>
          </w:rPr>
          <w:t>install/data/utf8.sql</w:t>
        </w:r>
      </w:hyperlink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31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20" w:history="1">
        <w:r w:rsidRPr="00BD5B3A">
          <w:rPr>
            <w:rStyle w:val="Hyperlink"/>
            <w:sz w:val="24"/>
          </w:rPr>
          <w:t>install/sql/shopnc_utf8.sql</w:t>
        </w:r>
      </w:hyperlink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32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21" w:history="1">
        <w:r w:rsidRPr="00BD5B3A">
          <w:rPr>
            <w:rStyle w:val="Hyperlink"/>
            <w:sz w:val="24"/>
          </w:rPr>
          <w:t>index.php?act=searchsss&amp;cate_id=8</w:t>
        </w:r>
      </w:hyperlink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33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22" w:history="1">
        <w:r w:rsidRPr="00BD5B3A">
          <w:rPr>
            <w:rStyle w:val="Hyperlink"/>
            <w:sz w:val="24"/>
          </w:rPr>
          <w:t>index.php?act=search222&amp;nearby=0&amp;keyword</w:t>
        </w:r>
      </w:hyperlink>
      <w:r w:rsidRPr="00BD5B3A">
        <w:rPr>
          <w:sz w:val="24"/>
        </w:rPr>
        <w:t>=+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34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color w:val="000000"/>
          <w:sz w:val="24"/>
        </w:rPr>
        <w:t>admin/index.php?act=login&amp;op=login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35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23" w:history="1">
        <w:r w:rsidRPr="00BD5B3A">
          <w:rPr>
            <w:rStyle w:val="Hyperlink"/>
            <w:sz w:val="24"/>
          </w:rPr>
          <w:t>admin/templates/images/sky/shopnc_logo.png</w:t>
        </w:r>
      </w:hyperlink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36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admin/templates/images/mac/shopnc_logo.png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37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rFonts w:hAnsi="Arial" w:hint="eastAsia"/>
          <w:color w:val="000000"/>
          <w:sz w:val="24"/>
          <w:highlight w:val="yellow"/>
        </w:rPr>
        <w:t>点击页面中管理中心</w:t>
      </w:r>
    </w:p>
    <w:p w:rsidR="005B42B9" w:rsidRPr="00BD5B3A" w:rsidRDefault="005B42B9" w:rsidP="0062574D">
      <w:pPr>
        <w:rPr>
          <w:color w:val="000000"/>
          <w:sz w:val="24"/>
        </w:rPr>
      </w:pP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rFonts w:hAnsi="Arial" w:hint="eastAsia"/>
          <w:color w:val="000000"/>
          <w:sz w:val="24"/>
        </w:rPr>
        <w:t>三、</w:t>
      </w:r>
      <w:r w:rsidRPr="00BD5B3A">
        <w:rPr>
          <w:rFonts w:hint="eastAsia"/>
          <w:b/>
          <w:sz w:val="24"/>
        </w:rPr>
        <w:t>直接在</w:t>
      </w:r>
      <w:hyperlink r:id="rId24" w:history="1">
        <w:r w:rsidRPr="00BD5B3A">
          <w:rPr>
            <w:rStyle w:val="Hyperlink"/>
            <w:b/>
            <w:sz w:val="24"/>
          </w:rPr>
          <w:t>pic/.XXXX.com</w:t>
        </w:r>
      </w:hyperlink>
      <w:r w:rsidRPr="00BD5B3A">
        <w:rPr>
          <w:rFonts w:hint="eastAsia"/>
          <w:b/>
          <w:sz w:val="24"/>
        </w:rPr>
        <w:t>后面输入：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1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circle/logo.png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2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microshop/default_logo_image.png</w:t>
      </w:r>
    </w:p>
    <w:p w:rsidR="005B42B9" w:rsidRPr="00BD5B3A" w:rsidRDefault="005B42B9" w:rsidP="006578D2">
      <w:pPr>
        <w:rPr>
          <w:sz w:val="24"/>
        </w:rPr>
      </w:pPr>
      <w:r w:rsidRPr="00BD5B3A">
        <w:rPr>
          <w:sz w:val="24"/>
        </w:rPr>
        <w:t>3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578D2">
      <w:pPr>
        <w:rPr>
          <w:color w:val="000000"/>
          <w:sz w:val="24"/>
        </w:rPr>
      </w:pPr>
      <w:r w:rsidRPr="00BD5B3A">
        <w:rPr>
          <w:sz w:val="24"/>
          <w:highlight w:val="yellow"/>
        </w:rPr>
        <w:t>microshop/default_index_banner.jpg</w:t>
      </w:r>
    </w:p>
    <w:p w:rsidR="005B42B9" w:rsidRPr="00BD5B3A" w:rsidRDefault="005B42B9" w:rsidP="006578D2">
      <w:pPr>
        <w:rPr>
          <w:color w:val="000000"/>
          <w:sz w:val="24"/>
        </w:rPr>
      </w:pPr>
      <w:r w:rsidRPr="00BD5B3A">
        <w:rPr>
          <w:color w:val="000000"/>
          <w:sz w:val="24"/>
        </w:rPr>
        <w:t>4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578D2">
      <w:pPr>
        <w:rPr>
          <w:sz w:val="24"/>
        </w:rPr>
      </w:pPr>
      <w:r w:rsidRPr="00BD5B3A">
        <w:rPr>
          <w:sz w:val="24"/>
          <w:highlight w:val="yellow"/>
        </w:rPr>
        <w:t>microshop</w:t>
      </w:r>
      <w:r w:rsidRPr="00BD5B3A">
        <w:rPr>
          <w:sz w:val="24"/>
        </w:rPr>
        <w:t xml:space="preserve"> </w:t>
      </w:r>
    </w:p>
    <w:p w:rsidR="005B42B9" w:rsidRPr="00BD5B3A" w:rsidRDefault="005B42B9" w:rsidP="006578D2">
      <w:pPr>
        <w:rPr>
          <w:color w:val="000000"/>
          <w:sz w:val="24"/>
        </w:rPr>
      </w:pPr>
      <w:r w:rsidRPr="00BD5B3A">
        <w:rPr>
          <w:rFonts w:hint="eastAsia"/>
          <w:sz w:val="24"/>
        </w:rPr>
        <w:t>例如：</w:t>
      </w:r>
      <w:hyperlink r:id="rId25" w:history="1">
        <w:r w:rsidRPr="00BD5B3A">
          <w:rPr>
            <w:rStyle w:val="Hyperlink"/>
            <w:sz w:val="24"/>
          </w:rPr>
          <w:t>http://pic.twdangdang.com/microshop/</w:t>
        </w:r>
      </w:hyperlink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5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hyperlink r:id="rId26" w:history="1">
        <w:r w:rsidRPr="00BD5B3A">
          <w:rPr>
            <w:rStyle w:val="Hyperlink"/>
            <w:sz w:val="24"/>
          </w:rPr>
          <w:t>cms/cms_default_logo.png</w:t>
        </w:r>
      </w:hyperlink>
      <w:r w:rsidRPr="00BD5B3A">
        <w:rPr>
          <w:sz w:val="24"/>
        </w:rPr>
        <w:t xml:space="preserve"> </w:t>
      </w: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133A13">
      <w:pPr>
        <w:rPr>
          <w:b/>
          <w:sz w:val="24"/>
        </w:rPr>
      </w:pPr>
      <w:r w:rsidRPr="00BD5B3A">
        <w:rPr>
          <w:rFonts w:hAnsi="Arial" w:hint="eastAsia"/>
          <w:color w:val="000000"/>
          <w:sz w:val="24"/>
        </w:rPr>
        <w:t>四、</w:t>
      </w:r>
      <w:r w:rsidRPr="00BD5B3A">
        <w:rPr>
          <w:rFonts w:hint="eastAsia"/>
          <w:b/>
          <w:sz w:val="24"/>
        </w:rPr>
        <w:t>直接在</w:t>
      </w:r>
      <w:hyperlink r:id="rId27" w:history="1">
        <w:r w:rsidRPr="00BD5B3A">
          <w:rPr>
            <w:sz w:val="24"/>
          </w:rPr>
          <w:t>img/</w:t>
        </w:r>
        <w:r w:rsidRPr="00BD5B3A">
          <w:rPr>
            <w:sz w:val="24"/>
            <w:highlight w:val="yellow"/>
          </w:rPr>
          <w:t>image</w:t>
        </w:r>
        <w:r w:rsidRPr="00BD5B3A">
          <w:rPr>
            <w:rStyle w:val="Hyperlink"/>
            <w:b/>
            <w:sz w:val="24"/>
          </w:rPr>
          <w:t>.XXXX.com</w:t>
        </w:r>
      </w:hyperlink>
      <w:r w:rsidRPr="00BD5B3A">
        <w:rPr>
          <w:rFonts w:hint="eastAsia"/>
          <w:b/>
          <w:sz w:val="24"/>
        </w:rPr>
        <w:t>后面输入：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1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sz w:val="24"/>
        </w:rPr>
        <w:t>circle/logo.png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2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microshop/default_logo_image.png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3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  <w:highlight w:val="yellow"/>
        </w:rPr>
        <w:t>microshop/default_index_banner.jpg</w:t>
      </w:r>
    </w:p>
    <w:p w:rsidR="005B42B9" w:rsidRPr="00BD5B3A" w:rsidRDefault="005B42B9" w:rsidP="004B4932">
      <w:pPr>
        <w:shd w:val="clear" w:color="auto" w:fill="FFFFFF"/>
        <w:snapToGrid w:val="0"/>
        <w:spacing w:before="100" w:beforeAutospacing="1" w:after="100" w:afterAutospacing="1"/>
        <w:rPr>
          <w:sz w:val="24"/>
        </w:rPr>
      </w:pPr>
      <w:r w:rsidRPr="00BD5B3A">
        <w:rPr>
          <w:rFonts w:hint="eastAsia"/>
          <w:sz w:val="24"/>
        </w:rPr>
        <w:t>例如：</w:t>
      </w:r>
      <w:r w:rsidRPr="00BD5B3A">
        <w:rPr>
          <w:sz w:val="24"/>
        </w:rPr>
        <w:t>1</w:t>
      </w:r>
      <w:r w:rsidRPr="00BD5B3A">
        <w:rPr>
          <w:rFonts w:hint="eastAsia"/>
          <w:sz w:val="24"/>
        </w:rPr>
        <w:t>、</w:t>
      </w:r>
      <w:hyperlink r:id="rId28" w:history="1">
        <w:r w:rsidRPr="00BD5B3A">
          <w:rPr>
            <w:rStyle w:val="Hyperlink"/>
            <w:sz w:val="24"/>
            <w:highlight w:val="yellow"/>
          </w:rPr>
          <w:t>http://im</w:t>
        </w:r>
      </w:hyperlink>
      <w:hyperlink r:id="rId29" w:history="1">
        <w:r w:rsidRPr="00BD5B3A">
          <w:rPr>
            <w:rStyle w:val="Hyperlink"/>
            <w:sz w:val="24"/>
            <w:highlight w:val="yellow"/>
          </w:rPr>
          <w:t>age.shenbaba.com/microshop/default_index_banner.jpg</w:t>
        </w:r>
      </w:hyperlink>
      <w:r w:rsidRPr="00BD5B3A">
        <w:rPr>
          <w:sz w:val="24"/>
        </w:rPr>
        <w:t xml:space="preserve"> </w:t>
      </w:r>
    </w:p>
    <w:p w:rsidR="005B42B9" w:rsidRPr="00BD5B3A" w:rsidRDefault="005B42B9" w:rsidP="00BD5B3A">
      <w:pPr>
        <w:rPr>
          <w:sz w:val="24"/>
        </w:rPr>
      </w:pPr>
      <w:r w:rsidRPr="00BD5B3A">
        <w:rPr>
          <w:sz w:val="24"/>
        </w:rPr>
        <w:t xml:space="preserve">   </w:t>
      </w:r>
      <w:r>
        <w:rPr>
          <w:sz w:val="24"/>
        </w:rPr>
        <w:t xml:space="preserve">   </w:t>
      </w:r>
      <w:r w:rsidRPr="00BD5B3A">
        <w:rPr>
          <w:sz w:val="24"/>
          <w:highlight w:val="yellow"/>
        </w:rPr>
        <w:t>2</w:t>
      </w:r>
      <w:r w:rsidRPr="00BD5B3A">
        <w:rPr>
          <w:rFonts w:hint="eastAsia"/>
          <w:sz w:val="24"/>
          <w:highlight w:val="yellow"/>
        </w:rPr>
        <w:t>、</w:t>
      </w:r>
      <w:hyperlink r:id="rId30" w:history="1">
        <w:r w:rsidRPr="00BD5B3A">
          <w:rPr>
            <w:rStyle w:val="Hyperlink"/>
            <w:sz w:val="24"/>
            <w:highlight w:val="yellow"/>
          </w:rPr>
          <w:t>http://img.xj54lm.com/microshop/default_index_banner.jpg</w:t>
        </w:r>
      </w:hyperlink>
      <w:r w:rsidRPr="00BD5B3A">
        <w:rPr>
          <w:sz w:val="24"/>
        </w:rPr>
        <w:t xml:space="preserve"> </w:t>
      </w:r>
    </w:p>
    <w:p w:rsidR="005B42B9" w:rsidRPr="00BD5B3A" w:rsidRDefault="005B42B9" w:rsidP="0062574D">
      <w:pPr>
        <w:rPr>
          <w:color w:val="000000"/>
          <w:sz w:val="24"/>
        </w:rPr>
      </w:pPr>
      <w:r w:rsidRPr="00BD5B3A">
        <w:rPr>
          <w:color w:val="000000"/>
          <w:sz w:val="24"/>
        </w:rPr>
        <w:t>4</w:t>
      </w:r>
      <w:r w:rsidRPr="00BD5B3A">
        <w:rPr>
          <w:rFonts w:hAnsi="Arial" w:hint="eastAsia"/>
          <w:color w:val="000000"/>
          <w:sz w:val="24"/>
        </w:rPr>
        <w:t>、</w:t>
      </w:r>
    </w:p>
    <w:p w:rsidR="005B42B9" w:rsidRPr="00BD5B3A" w:rsidRDefault="005B42B9" w:rsidP="0062574D">
      <w:pPr>
        <w:rPr>
          <w:color w:val="000000"/>
          <w:sz w:val="24"/>
        </w:rPr>
      </w:pPr>
      <w:hyperlink r:id="rId31" w:history="1">
        <w:r w:rsidRPr="00BD5B3A">
          <w:rPr>
            <w:rStyle w:val="Hyperlink"/>
            <w:sz w:val="24"/>
          </w:rPr>
          <w:t>cms/cms_default_logo.png</w:t>
        </w:r>
      </w:hyperlink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</w:rPr>
        <w:t>5</w:t>
      </w:r>
      <w:r w:rsidRPr="00BD5B3A">
        <w:rPr>
          <w:rFonts w:hint="eastAsia"/>
          <w:sz w:val="24"/>
        </w:rPr>
        <w:t>、</w:t>
      </w:r>
    </w:p>
    <w:p w:rsidR="005B42B9" w:rsidRPr="00BD5B3A" w:rsidRDefault="005B42B9" w:rsidP="0062574D">
      <w:pPr>
        <w:rPr>
          <w:sz w:val="24"/>
        </w:rPr>
      </w:pPr>
      <w:r w:rsidRPr="00BD5B3A">
        <w:rPr>
          <w:sz w:val="24"/>
          <w:highlight w:val="yellow"/>
        </w:rPr>
        <w:t>microshop</w:t>
      </w:r>
      <w:r w:rsidRPr="00BD5B3A">
        <w:rPr>
          <w:sz w:val="24"/>
        </w:rPr>
        <w:t xml:space="preserve"> </w:t>
      </w:r>
    </w:p>
    <w:p w:rsidR="005B42B9" w:rsidRPr="00BD5B3A" w:rsidRDefault="005B42B9" w:rsidP="006578D2">
      <w:pPr>
        <w:rPr>
          <w:sz w:val="24"/>
        </w:rPr>
      </w:pPr>
      <w:hyperlink r:id="rId32" w:history="1">
        <w:r w:rsidRPr="00BD5B3A">
          <w:rPr>
            <w:rStyle w:val="Hyperlink"/>
            <w:sz w:val="24"/>
            <w:highlight w:val="yellow"/>
          </w:rPr>
          <w:t>http://img.twdangdang.com/microshop/</w:t>
        </w:r>
      </w:hyperlink>
      <w:r w:rsidRPr="00BD5B3A">
        <w:rPr>
          <w:sz w:val="24"/>
        </w:rPr>
        <w:t xml:space="preserve"> </w:t>
      </w:r>
    </w:p>
    <w:p w:rsidR="005B42B9" w:rsidRPr="00BD5B3A" w:rsidRDefault="005B42B9" w:rsidP="006578D2">
      <w:pPr>
        <w:rPr>
          <w:sz w:val="24"/>
        </w:rPr>
      </w:pPr>
    </w:p>
    <w:p w:rsidR="005B42B9" w:rsidRPr="00BD5B3A" w:rsidRDefault="005B42B9" w:rsidP="004B4932">
      <w:pPr>
        <w:rPr>
          <w:sz w:val="24"/>
        </w:rPr>
      </w:pPr>
      <w:r w:rsidRPr="00BD5B3A">
        <w:rPr>
          <w:rFonts w:hAnsi="宋体" w:hint="eastAsia"/>
          <w:sz w:val="24"/>
          <w:highlight w:val="yellow"/>
        </w:rPr>
        <w:t>五、把</w:t>
      </w:r>
      <w:hyperlink r:id="rId33" w:history="1">
        <w:r w:rsidRPr="00BD5B3A">
          <w:rPr>
            <w:rStyle w:val="Hyperlink"/>
            <w:sz w:val="24"/>
            <w:highlight w:val="yellow"/>
          </w:rPr>
          <w:t>www.xxxx.com</w:t>
        </w:r>
      </w:hyperlink>
      <w:r w:rsidRPr="00BD5B3A">
        <w:rPr>
          <w:sz w:val="24"/>
          <w:highlight w:val="yellow"/>
        </w:rPr>
        <w:t xml:space="preserve"> </w:t>
      </w:r>
      <w:r w:rsidRPr="00BD5B3A">
        <w:rPr>
          <w:rFonts w:hAnsi="宋体" w:hint="eastAsia"/>
          <w:sz w:val="24"/>
          <w:highlight w:val="yellow"/>
        </w:rPr>
        <w:t>改成</w:t>
      </w:r>
      <w:r w:rsidRPr="00BD5B3A">
        <w:rPr>
          <w:sz w:val="24"/>
          <w:highlight w:val="yellow"/>
        </w:rPr>
        <w:t xml:space="preserve"> microshop.xxxx.com   </w:t>
      </w:r>
      <w:r w:rsidRPr="00BD5B3A">
        <w:rPr>
          <w:rFonts w:hAnsi="宋体" w:hint="eastAsia"/>
          <w:sz w:val="24"/>
          <w:highlight w:val="yellow"/>
        </w:rPr>
        <w:t>右击查看源代码</w:t>
      </w:r>
    </w:p>
    <w:p w:rsidR="005B42B9" w:rsidRPr="00BD5B3A" w:rsidRDefault="005B42B9" w:rsidP="004B4932">
      <w:pPr>
        <w:rPr>
          <w:sz w:val="24"/>
        </w:rPr>
      </w:pPr>
      <w:r w:rsidRPr="00BD5B3A">
        <w:rPr>
          <w:rFonts w:hAnsi="宋体" w:hint="eastAsia"/>
          <w:sz w:val="24"/>
        </w:rPr>
        <w:t>例如：</w:t>
      </w:r>
      <w:hyperlink r:id="rId34" w:history="1">
        <w:r w:rsidRPr="00BD5B3A">
          <w:rPr>
            <w:rStyle w:val="Hyperlink"/>
            <w:sz w:val="24"/>
            <w:highlight w:val="yellow"/>
          </w:rPr>
          <w:t>http://microshop.shenbaba.com/</w:t>
        </w:r>
      </w:hyperlink>
    </w:p>
    <w:p w:rsidR="005B42B9" w:rsidRPr="00BD5B3A" w:rsidRDefault="005B42B9" w:rsidP="004B4932">
      <w:pPr>
        <w:shd w:val="clear" w:color="auto" w:fill="FFFFFF"/>
        <w:snapToGrid w:val="0"/>
        <w:spacing w:before="100" w:beforeAutospacing="1" w:after="100" w:afterAutospacing="1"/>
        <w:rPr>
          <w:rFonts w:hAnsi="宋体"/>
          <w:sz w:val="24"/>
        </w:rPr>
      </w:pPr>
      <w:r w:rsidRPr="00BD5B3A">
        <w:rPr>
          <w:rFonts w:hint="eastAsia"/>
          <w:sz w:val="24"/>
          <w:highlight w:val="yellow"/>
        </w:rPr>
        <w:t>六</w:t>
      </w:r>
      <w:r>
        <w:rPr>
          <w:rFonts w:hint="eastAsia"/>
          <w:sz w:val="24"/>
          <w:highlight w:val="yellow"/>
        </w:rPr>
        <w:t>、</w:t>
      </w:r>
      <w:r w:rsidRPr="00BD5B3A">
        <w:rPr>
          <w:rFonts w:hAnsi="宋体" w:hint="eastAsia"/>
          <w:sz w:val="24"/>
          <w:highlight w:val="yellow"/>
        </w:rPr>
        <w:t>把</w:t>
      </w:r>
      <w:hyperlink r:id="rId35" w:history="1">
        <w:r w:rsidRPr="00BD5B3A">
          <w:rPr>
            <w:rStyle w:val="Hyperlink"/>
            <w:sz w:val="24"/>
            <w:highlight w:val="yellow"/>
          </w:rPr>
          <w:t>www.xxxx.com</w:t>
        </w:r>
      </w:hyperlink>
      <w:r w:rsidRPr="00BD5B3A">
        <w:rPr>
          <w:sz w:val="24"/>
          <w:highlight w:val="yellow"/>
        </w:rPr>
        <w:t xml:space="preserve"> </w:t>
      </w:r>
      <w:r w:rsidRPr="00BD5B3A">
        <w:rPr>
          <w:rFonts w:hAnsi="宋体" w:hint="eastAsia"/>
          <w:sz w:val="24"/>
          <w:highlight w:val="yellow"/>
        </w:rPr>
        <w:t>改成</w:t>
      </w:r>
      <w:r w:rsidRPr="00BD5B3A">
        <w:rPr>
          <w:sz w:val="24"/>
          <w:highlight w:val="yellow"/>
        </w:rPr>
        <w:t xml:space="preserve"> cms.xxxx.com   </w:t>
      </w:r>
      <w:r w:rsidRPr="00BD5B3A">
        <w:rPr>
          <w:rFonts w:hAnsi="宋体" w:hint="eastAsia"/>
          <w:sz w:val="24"/>
          <w:highlight w:val="yellow"/>
        </w:rPr>
        <w:t>右击查看源代码</w:t>
      </w:r>
    </w:p>
    <w:p w:rsidR="005B42B9" w:rsidRPr="00BD5B3A" w:rsidRDefault="005B42B9" w:rsidP="004B4932">
      <w:pPr>
        <w:shd w:val="clear" w:color="auto" w:fill="FFFFFF"/>
        <w:snapToGrid w:val="0"/>
        <w:spacing w:before="100" w:beforeAutospacing="1" w:after="100" w:afterAutospacing="1"/>
        <w:rPr>
          <w:sz w:val="24"/>
        </w:rPr>
      </w:pPr>
      <w:r w:rsidRPr="00BD5B3A">
        <w:rPr>
          <w:rFonts w:hint="eastAsia"/>
          <w:sz w:val="24"/>
          <w:highlight w:val="yellow"/>
        </w:rPr>
        <w:t>七、</w:t>
      </w:r>
      <w:r w:rsidRPr="00BD5B3A">
        <w:rPr>
          <w:rFonts w:hAnsi="宋体" w:hint="eastAsia"/>
          <w:sz w:val="24"/>
          <w:highlight w:val="yellow"/>
        </w:rPr>
        <w:t>把</w:t>
      </w:r>
      <w:hyperlink r:id="rId36" w:history="1">
        <w:r w:rsidRPr="00BD5B3A">
          <w:rPr>
            <w:rStyle w:val="Hyperlink"/>
            <w:sz w:val="24"/>
            <w:highlight w:val="yellow"/>
          </w:rPr>
          <w:t>www.xxxx.com</w:t>
        </w:r>
      </w:hyperlink>
      <w:r w:rsidRPr="00BD5B3A">
        <w:rPr>
          <w:sz w:val="24"/>
          <w:highlight w:val="yellow"/>
        </w:rPr>
        <w:t xml:space="preserve"> </w:t>
      </w:r>
      <w:r w:rsidRPr="00BD5B3A">
        <w:rPr>
          <w:rFonts w:hAnsi="宋体" w:hint="eastAsia"/>
          <w:sz w:val="24"/>
          <w:highlight w:val="yellow"/>
        </w:rPr>
        <w:t>改成</w:t>
      </w:r>
      <w:r w:rsidRPr="00BD5B3A">
        <w:rPr>
          <w:sz w:val="24"/>
          <w:highlight w:val="yellow"/>
        </w:rPr>
        <w:t xml:space="preserve"> circle.xxxx.com   </w:t>
      </w:r>
      <w:r w:rsidRPr="00BD5B3A">
        <w:rPr>
          <w:rFonts w:hAnsi="宋体" w:hint="eastAsia"/>
          <w:sz w:val="24"/>
          <w:highlight w:val="yellow"/>
        </w:rPr>
        <w:t>右击查看源代码</w:t>
      </w: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62574D">
      <w:pPr>
        <w:rPr>
          <w:sz w:val="24"/>
        </w:rPr>
      </w:pPr>
    </w:p>
    <w:p w:rsidR="005B42B9" w:rsidRPr="00BD5B3A" w:rsidRDefault="005B42B9" w:rsidP="0062574D">
      <w:pPr>
        <w:rPr>
          <w:b/>
          <w:sz w:val="24"/>
        </w:rPr>
      </w:pPr>
      <w:r w:rsidRPr="00BD5B3A">
        <w:rPr>
          <w:rFonts w:hint="eastAsia"/>
          <w:b/>
          <w:sz w:val="24"/>
        </w:rPr>
        <w:t>五、会员中心部分源代码中有</w:t>
      </w:r>
      <w:r w:rsidRPr="00BD5B3A">
        <w:rPr>
          <w:b/>
          <w:sz w:val="24"/>
        </w:rPr>
        <w:t>shopnc</w:t>
      </w:r>
    </w:p>
    <w:p w:rsidR="005B42B9" w:rsidRPr="00BD5B3A" w:rsidRDefault="005B42B9" w:rsidP="0062574D">
      <w:pPr>
        <w:ind w:firstLine="435"/>
        <w:rPr>
          <w:sz w:val="24"/>
        </w:rPr>
      </w:pPr>
      <w:r w:rsidRPr="00BD5B3A">
        <w:rPr>
          <w:rFonts w:hint="eastAsia"/>
          <w:sz w:val="24"/>
        </w:rPr>
        <w:t>注册成为会员，如</w:t>
      </w:r>
      <w:hyperlink r:id="rId37" w:history="1">
        <w:r w:rsidRPr="00BD5B3A">
          <w:rPr>
            <w:rStyle w:val="Hyperlink"/>
            <w:sz w:val="24"/>
          </w:rPr>
          <w:t>http://www.3enong.com/index.php?act=member_snsindex</w:t>
        </w:r>
      </w:hyperlink>
      <w:r w:rsidRPr="00BD5B3A">
        <w:rPr>
          <w:rFonts w:hint="eastAsia"/>
          <w:sz w:val="24"/>
        </w:rPr>
        <w:t>，在个人主页或已买到的商品中栏目用鼠标右键显示源代码，或点击浏览器查看工具栏中查看源代码。用户名：</w:t>
      </w:r>
      <w:r w:rsidRPr="00BD5B3A">
        <w:rPr>
          <w:sz w:val="24"/>
        </w:rPr>
        <w:t>15611851039</w:t>
      </w:r>
      <w:r w:rsidRPr="00BD5B3A">
        <w:rPr>
          <w:rFonts w:hint="eastAsia"/>
          <w:sz w:val="24"/>
        </w:rPr>
        <w:t>，密码：</w:t>
      </w:r>
      <w:r w:rsidRPr="00BD5B3A">
        <w:rPr>
          <w:sz w:val="24"/>
        </w:rPr>
        <w:t>123456</w:t>
      </w:r>
    </w:p>
    <w:p w:rsidR="005B42B9" w:rsidRPr="00BD5B3A" w:rsidRDefault="005B42B9" w:rsidP="0062574D">
      <w:pPr>
        <w:ind w:firstLine="435"/>
        <w:rPr>
          <w:sz w:val="24"/>
        </w:rPr>
      </w:pPr>
    </w:p>
    <w:p w:rsidR="005B42B9" w:rsidRPr="00BD5B3A" w:rsidRDefault="005B42B9" w:rsidP="0062574D">
      <w:pPr>
        <w:rPr>
          <w:b/>
          <w:color w:val="000000"/>
          <w:sz w:val="24"/>
        </w:rPr>
      </w:pPr>
      <w:r w:rsidRPr="00BD5B3A">
        <w:rPr>
          <w:rFonts w:hAnsi="Arial" w:hint="eastAsia"/>
          <w:b/>
          <w:color w:val="000000"/>
          <w:sz w:val="24"/>
        </w:rPr>
        <w:t>六、第三方网站链接</w:t>
      </w:r>
      <w:r w:rsidRPr="00BD5B3A">
        <w:rPr>
          <w:b/>
          <w:color w:val="000000"/>
          <w:sz w:val="24"/>
        </w:rPr>
        <w:t>shopnc</w:t>
      </w:r>
      <w:r w:rsidRPr="00BD5B3A">
        <w:rPr>
          <w:rFonts w:hAnsi="Arial" w:hint="eastAsia"/>
          <w:b/>
          <w:color w:val="000000"/>
          <w:sz w:val="24"/>
        </w:rPr>
        <w:t>官网</w:t>
      </w:r>
    </w:p>
    <w:p w:rsidR="005B42B9" w:rsidRPr="00BD5B3A" w:rsidRDefault="005B42B9" w:rsidP="0062574D">
      <w:pPr>
        <w:rPr>
          <w:sz w:val="24"/>
        </w:rPr>
      </w:pPr>
      <w:r w:rsidRPr="00BD5B3A">
        <w:rPr>
          <w:color w:val="000000"/>
          <w:sz w:val="24"/>
        </w:rPr>
        <w:t xml:space="preserve">    </w:t>
      </w:r>
      <w:r w:rsidRPr="00BD5B3A">
        <w:rPr>
          <w:rFonts w:hAnsi="Arial" w:hint="eastAsia"/>
          <w:color w:val="000000"/>
          <w:sz w:val="24"/>
        </w:rPr>
        <w:t>网站后直接输入</w:t>
      </w:r>
      <w:hyperlink r:id="rId38" w:history="1">
        <w:r w:rsidRPr="00BD5B3A">
          <w:rPr>
            <w:rStyle w:val="Hyperlink"/>
            <w:sz w:val="24"/>
          </w:rPr>
          <w:t>/xdjmg/index.php?act=login&amp;op=login</w:t>
        </w:r>
      </w:hyperlink>
      <w:r w:rsidRPr="00BD5B3A">
        <w:rPr>
          <w:rFonts w:hint="eastAsia"/>
          <w:sz w:val="24"/>
        </w:rPr>
        <w:t>，</w:t>
      </w:r>
      <w:r w:rsidRPr="00BD5B3A">
        <w:rPr>
          <w:sz w:val="24"/>
        </w:rPr>
        <w:t xml:space="preserve"> </w:t>
      </w:r>
      <w:r w:rsidRPr="00BD5B3A">
        <w:rPr>
          <w:rFonts w:hint="eastAsia"/>
          <w:sz w:val="24"/>
        </w:rPr>
        <w:t>如</w:t>
      </w:r>
      <w:hyperlink r:id="rId39" w:history="1">
        <w:r w:rsidRPr="00BD5B3A">
          <w:rPr>
            <w:rStyle w:val="Hyperlink"/>
            <w:sz w:val="24"/>
          </w:rPr>
          <w:t>http://www.cndlbz.com/admin/index.php?act=login&amp;op=login</w:t>
        </w:r>
      </w:hyperlink>
      <w:r w:rsidRPr="00BD5B3A">
        <w:rPr>
          <w:rFonts w:hint="eastAsia"/>
          <w:sz w:val="24"/>
        </w:rPr>
        <w:t>。打开第三方网站</w:t>
      </w:r>
      <w:hyperlink r:id="rId40" w:history="1">
        <w:r w:rsidRPr="00BD5B3A">
          <w:rPr>
            <w:rStyle w:val="Hyperlink"/>
            <w:sz w:val="24"/>
          </w:rPr>
          <w:t>http://tools.pingdom.com/fpt/</w:t>
        </w:r>
      </w:hyperlink>
      <w:r w:rsidRPr="00BD5B3A">
        <w:rPr>
          <w:rFonts w:hint="eastAsia"/>
          <w:sz w:val="24"/>
        </w:rPr>
        <w:t>后，将网址</w:t>
      </w:r>
      <w:hyperlink r:id="rId41" w:history="1">
        <w:r w:rsidRPr="00BD5B3A">
          <w:rPr>
            <w:rStyle w:val="Hyperlink"/>
            <w:sz w:val="24"/>
          </w:rPr>
          <w:t>http://www.cndlbz.com/admin/index.php?act=login&amp;op=login</w:t>
        </w:r>
      </w:hyperlink>
      <w:r w:rsidRPr="00BD5B3A">
        <w:rPr>
          <w:rFonts w:hint="eastAsia"/>
          <w:sz w:val="24"/>
        </w:rPr>
        <w:t>，粘贴入中央输入框，点击</w:t>
      </w:r>
      <w:r w:rsidRPr="00BD5B3A">
        <w:rPr>
          <w:sz w:val="24"/>
        </w:rPr>
        <w:t>test now</w:t>
      </w:r>
      <w:r w:rsidRPr="00BD5B3A">
        <w:rPr>
          <w:rFonts w:hint="eastAsia"/>
          <w:sz w:val="24"/>
        </w:rPr>
        <w:t>，等待几秒后分出分析结果中出现请求</w:t>
      </w:r>
      <w:r w:rsidRPr="00BD5B3A">
        <w:rPr>
          <w:sz w:val="24"/>
        </w:rPr>
        <w:t>shopnc</w:t>
      </w:r>
      <w:r w:rsidRPr="00BD5B3A">
        <w:rPr>
          <w:rFonts w:hint="eastAsia"/>
          <w:sz w:val="24"/>
        </w:rPr>
        <w:t>官网网址。</w:t>
      </w:r>
    </w:p>
    <w:p w:rsidR="005B42B9" w:rsidRPr="00BD5B3A" w:rsidRDefault="005B42B9" w:rsidP="0062574D">
      <w:pPr>
        <w:rPr>
          <w:color w:val="000000"/>
          <w:sz w:val="24"/>
        </w:rPr>
      </w:pPr>
    </w:p>
    <w:p w:rsidR="005B42B9" w:rsidRPr="00BD5B3A" w:rsidRDefault="005B42B9" w:rsidP="0062574D">
      <w:pPr>
        <w:rPr>
          <w:color w:val="000000"/>
          <w:sz w:val="24"/>
        </w:rPr>
      </w:pPr>
    </w:p>
    <w:p w:rsidR="005B42B9" w:rsidRPr="00BD5B3A" w:rsidRDefault="005B42B9" w:rsidP="0062574D">
      <w:pPr>
        <w:rPr>
          <w:rStyle w:val="Hyperlink"/>
          <w:color w:val="auto"/>
          <w:sz w:val="24"/>
          <w:u w:val="none"/>
        </w:rPr>
      </w:pPr>
    </w:p>
    <w:p w:rsidR="005B42B9" w:rsidRPr="00BD5B3A" w:rsidRDefault="005B42B9">
      <w:pPr>
        <w:rPr>
          <w:sz w:val="24"/>
        </w:rPr>
      </w:pPr>
    </w:p>
    <w:sectPr w:rsidR="005B42B9" w:rsidRPr="00BD5B3A" w:rsidSect="00EB2F36">
      <w:footerReference w:type="even" r:id="rId42"/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2B9" w:rsidRDefault="005B42B9" w:rsidP="004B1771">
      <w:r>
        <w:separator/>
      </w:r>
    </w:p>
  </w:endnote>
  <w:endnote w:type="continuationSeparator" w:id="0">
    <w:p w:rsidR="005B42B9" w:rsidRDefault="005B42B9" w:rsidP="004B1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2B9" w:rsidRDefault="005B42B9" w:rsidP="008E18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42B9" w:rsidRDefault="005B42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2B9" w:rsidRDefault="005B42B9" w:rsidP="008E18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B42B9" w:rsidRDefault="005B42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2B9" w:rsidRDefault="005B42B9" w:rsidP="004B1771">
      <w:r>
        <w:separator/>
      </w:r>
    </w:p>
  </w:footnote>
  <w:footnote w:type="continuationSeparator" w:id="0">
    <w:p w:rsidR="005B42B9" w:rsidRDefault="005B42B9" w:rsidP="004B17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341E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DA44217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0A2425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5DABFA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654BD6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F621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74A87F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5C25BE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624A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41456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EDF0E9C"/>
    <w:multiLevelType w:val="hybridMultilevel"/>
    <w:tmpl w:val="FE664112"/>
    <w:lvl w:ilvl="0" w:tplc="B76C389A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574D"/>
    <w:rsid w:val="00042FF5"/>
    <w:rsid w:val="00044727"/>
    <w:rsid w:val="0006184A"/>
    <w:rsid w:val="0007674B"/>
    <w:rsid w:val="00102FD0"/>
    <w:rsid w:val="001208EE"/>
    <w:rsid w:val="00133A13"/>
    <w:rsid w:val="001447CF"/>
    <w:rsid w:val="001827CD"/>
    <w:rsid w:val="00190EE2"/>
    <w:rsid w:val="001C582A"/>
    <w:rsid w:val="001F4965"/>
    <w:rsid w:val="00213E21"/>
    <w:rsid w:val="002161BD"/>
    <w:rsid w:val="00226BA7"/>
    <w:rsid w:val="00230543"/>
    <w:rsid w:val="002515A3"/>
    <w:rsid w:val="002A6D70"/>
    <w:rsid w:val="002F71DF"/>
    <w:rsid w:val="0030198F"/>
    <w:rsid w:val="003043F4"/>
    <w:rsid w:val="003362CD"/>
    <w:rsid w:val="003861A6"/>
    <w:rsid w:val="003B1FBD"/>
    <w:rsid w:val="003C7B5B"/>
    <w:rsid w:val="00435A42"/>
    <w:rsid w:val="0044210C"/>
    <w:rsid w:val="00442BCD"/>
    <w:rsid w:val="004B1771"/>
    <w:rsid w:val="004B4932"/>
    <w:rsid w:val="005040C7"/>
    <w:rsid w:val="00543BE2"/>
    <w:rsid w:val="00572A90"/>
    <w:rsid w:val="005A7F5D"/>
    <w:rsid w:val="005B42B9"/>
    <w:rsid w:val="0062574D"/>
    <w:rsid w:val="006578D2"/>
    <w:rsid w:val="006A602D"/>
    <w:rsid w:val="006B647B"/>
    <w:rsid w:val="006D3BCE"/>
    <w:rsid w:val="00737382"/>
    <w:rsid w:val="00795E0C"/>
    <w:rsid w:val="0083233A"/>
    <w:rsid w:val="00857892"/>
    <w:rsid w:val="008630D6"/>
    <w:rsid w:val="008A16A7"/>
    <w:rsid w:val="008D0D91"/>
    <w:rsid w:val="008D5CDC"/>
    <w:rsid w:val="008E1891"/>
    <w:rsid w:val="008F6B5B"/>
    <w:rsid w:val="009231B1"/>
    <w:rsid w:val="009238D7"/>
    <w:rsid w:val="00941E5C"/>
    <w:rsid w:val="009468BC"/>
    <w:rsid w:val="009C480B"/>
    <w:rsid w:val="00A319DE"/>
    <w:rsid w:val="00A41F2C"/>
    <w:rsid w:val="00A700ED"/>
    <w:rsid w:val="00AB0CC2"/>
    <w:rsid w:val="00AC5537"/>
    <w:rsid w:val="00AC651B"/>
    <w:rsid w:val="00B2686D"/>
    <w:rsid w:val="00B430C1"/>
    <w:rsid w:val="00B775D1"/>
    <w:rsid w:val="00B95A42"/>
    <w:rsid w:val="00BA1056"/>
    <w:rsid w:val="00BD5B3A"/>
    <w:rsid w:val="00BE1768"/>
    <w:rsid w:val="00C0734D"/>
    <w:rsid w:val="00C4391E"/>
    <w:rsid w:val="00C5369A"/>
    <w:rsid w:val="00C811D4"/>
    <w:rsid w:val="00C85197"/>
    <w:rsid w:val="00CB21D0"/>
    <w:rsid w:val="00CB32B4"/>
    <w:rsid w:val="00DF3A9E"/>
    <w:rsid w:val="00E128CA"/>
    <w:rsid w:val="00E361A9"/>
    <w:rsid w:val="00E42258"/>
    <w:rsid w:val="00EA309E"/>
    <w:rsid w:val="00EB2F36"/>
    <w:rsid w:val="00EE2427"/>
    <w:rsid w:val="00F00AA7"/>
    <w:rsid w:val="00F3420E"/>
    <w:rsid w:val="00F83D11"/>
    <w:rsid w:val="00F9086E"/>
    <w:rsid w:val="00F9388B"/>
    <w:rsid w:val="00F978D6"/>
    <w:rsid w:val="00FA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4D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62574D"/>
    <w:rPr>
      <w:rFonts w:cs="Times New Roman"/>
    </w:rPr>
  </w:style>
  <w:style w:type="character" w:styleId="Hyperlink">
    <w:name w:val="Hyperlink"/>
    <w:basedOn w:val="DefaultParagraphFont"/>
    <w:uiPriority w:val="99"/>
    <w:rsid w:val="0062574D"/>
    <w:rPr>
      <w:rFonts w:cs="Times New Roman"/>
      <w:color w:val="0563C1"/>
      <w:u w:val="single"/>
    </w:rPr>
  </w:style>
  <w:style w:type="paragraph" w:customStyle="1" w:styleId="1">
    <w:name w:val="列出段落1"/>
    <w:basedOn w:val="Normal"/>
    <w:uiPriority w:val="99"/>
    <w:rsid w:val="0062574D"/>
    <w:pPr>
      <w:ind w:firstLineChars="200" w:firstLine="420"/>
    </w:pPr>
    <w:rPr>
      <w:rFonts w:ascii="Calibri" w:hAnsi="Calibri"/>
      <w:szCs w:val="22"/>
    </w:rPr>
  </w:style>
  <w:style w:type="paragraph" w:styleId="Footer">
    <w:name w:val="footer"/>
    <w:basedOn w:val="Normal"/>
    <w:link w:val="FooterChar"/>
    <w:uiPriority w:val="99"/>
    <w:rsid w:val="00625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574D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62574D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62574D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06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18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3437">
              <w:marLeft w:val="0"/>
              <w:marRight w:val="0"/>
              <w:marTop w:val="144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artbank.com/shop/index.php" TargetMode="External"/><Relationship Id="rId13" Type="http://schemas.openxmlformats.org/officeDocument/2006/relationships/hyperlink" Target="http://www.XXXX.com" TargetMode="External"/><Relationship Id="rId18" Type="http://schemas.openxmlformats.org/officeDocument/2006/relationships/hyperlink" Target="http://www.wolaigo.com/shop/install/data/utf8.sql" TargetMode="External"/><Relationship Id="rId26" Type="http://schemas.openxmlformats.org/officeDocument/2006/relationships/hyperlink" Target="http://pic.mohou.com/cms/cms_default_logo.png" TargetMode="External"/><Relationship Id="rId39" Type="http://schemas.openxmlformats.org/officeDocument/2006/relationships/hyperlink" Target="http://www.cndlbz.com/admin/index.php?act=login&amp;op=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aobz.com/index.php?act=searchsss&amp;cate_id=8" TargetMode="External"/><Relationship Id="rId34" Type="http://schemas.openxmlformats.org/officeDocument/2006/relationships/hyperlink" Target="http://mail.qq.com/cgi-bin/mail_spam?action=check_link&amp;spam=0&amp;spam_src=1&amp;mailid=ZC2316-kh1SgWiiv3syfjRikG96O5b&amp;url=http%3A%2F%2Fmicroshop%2Eshenbaba%2Ecom%2F" TargetMode="External"/><Relationship Id="rId42" Type="http://schemas.openxmlformats.org/officeDocument/2006/relationships/footer" Target="footer1.xml"/><Relationship Id="rId7" Type="http://schemas.openxmlformats.org/officeDocument/2006/relationships/hyperlink" Target="http://www.cnartbank.com/" TargetMode="External"/><Relationship Id="rId12" Type="http://schemas.openxmlformats.org/officeDocument/2006/relationships/hyperlink" Target="http://www.hm128.com/index.php?act=brand&amp;op=index" TargetMode="External"/><Relationship Id="rId17" Type="http://schemas.openxmlformats.org/officeDocument/2006/relationships/hyperlink" Target="http://www.mohou.com/install/step_2.php" TargetMode="External"/><Relationship Id="rId25" Type="http://schemas.openxmlformats.org/officeDocument/2006/relationships/hyperlink" Target="http://pic.twdangdang.com/microshop/" TargetMode="External"/><Relationship Id="rId33" Type="http://schemas.openxmlformats.org/officeDocument/2006/relationships/hyperlink" Target="http://www.xxxx.com" TargetMode="External"/><Relationship Id="rId38" Type="http://schemas.openxmlformats.org/officeDocument/2006/relationships/hyperlink" Target="http://www.xdjsc.com/xdjmg/index.php?act=login&amp;op=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jyp360.com/shop/install/step_2.php" TargetMode="External"/><Relationship Id="rId20" Type="http://schemas.openxmlformats.org/officeDocument/2006/relationships/hyperlink" Target="http://www.iteamall.com/install/sql/shopnc_utf8.sql" TargetMode="External"/><Relationship Id="rId29" Type="http://schemas.openxmlformats.org/officeDocument/2006/relationships/hyperlink" Target="http://mail.qq.com/cgi-bin/mail_spam?action=check_link&amp;spam=0&amp;spam_src=1&amp;mailid=ZC2316-kh1SgWiiv3syfjRikG96O5b&amp;url=http%3A%2F%2Fimage%2Eshenbaba%2Ecom%2Fmicroshop%2Fdefault_index_banner%2Ejpg" TargetMode="External"/><Relationship Id="rId41" Type="http://schemas.openxmlformats.org/officeDocument/2006/relationships/hyperlink" Target="http://www.cndlbz.com/admin/index.php?act=login&amp;op=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3enong.com/index.php?act=member_snsindex" TargetMode="External"/><Relationship Id="rId24" Type="http://schemas.openxmlformats.org/officeDocument/2006/relationships/hyperlink" Target="http://www.XXXX.com" TargetMode="External"/><Relationship Id="rId32" Type="http://schemas.openxmlformats.org/officeDocument/2006/relationships/hyperlink" Target="http://img.twdangdang.com/microshop/" TargetMode="External"/><Relationship Id="rId37" Type="http://schemas.openxmlformats.org/officeDocument/2006/relationships/hyperlink" Target="http://www.3enong.com/index.php?act=member_snsindex" TargetMode="External"/><Relationship Id="rId40" Type="http://schemas.openxmlformats.org/officeDocument/2006/relationships/hyperlink" Target="http://tools.pingdom.com/fpt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zaiwuwang.com/mobile/readme/api.html" TargetMode="External"/><Relationship Id="rId23" Type="http://schemas.openxmlformats.org/officeDocument/2006/relationships/hyperlink" Target="http://www.taobz.com/admin/templates/images/sky/shopnc_logo.png" TargetMode="External"/><Relationship Id="rId28" Type="http://schemas.openxmlformats.org/officeDocument/2006/relationships/hyperlink" Target="http://mail.qq.com/cgi-bin/mail_spam?action=check_link&amp;spam=0&amp;spam_src=1&amp;mailid=ZC2316-kh1SgWiiv3syfjRikG96O5b&amp;url=http%3A%2F%2Fimage%2Eshenbaba%2Ecom%2Fmicroshop%2Fdefault_index_banner%2Ejpg" TargetMode="External"/><Relationship Id="rId36" Type="http://schemas.openxmlformats.org/officeDocument/2006/relationships/hyperlink" Target="http://www.xxxx.com" TargetMode="External"/><Relationship Id="rId10" Type="http://schemas.openxmlformats.org/officeDocument/2006/relationships/hyperlink" Target="http://www.3enong.com" TargetMode="External"/><Relationship Id="rId19" Type="http://schemas.openxmlformats.org/officeDocument/2006/relationships/hyperlink" Target="http://www.mohou.com/install/data/utf8.sql" TargetMode="External"/><Relationship Id="rId31" Type="http://schemas.openxmlformats.org/officeDocument/2006/relationships/hyperlink" Target="http://img.exiyu.cn/cms/cms_default_logo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aobz.com/article-48.html" TargetMode="External"/><Relationship Id="rId14" Type="http://schemas.openxmlformats.org/officeDocument/2006/relationships/hyperlink" Target="http://www.wsgxs.net/data/upload/circle/logo.png" TargetMode="External"/><Relationship Id="rId22" Type="http://schemas.openxmlformats.org/officeDocument/2006/relationships/hyperlink" Target="http://www.idonghuo.com/index.php?act=search222&amp;nearby=0&amp;keyword" TargetMode="External"/><Relationship Id="rId27" Type="http://schemas.openxmlformats.org/officeDocument/2006/relationships/hyperlink" Target="http://www.XXXX.com" TargetMode="External"/><Relationship Id="rId30" Type="http://schemas.openxmlformats.org/officeDocument/2006/relationships/hyperlink" Target="http://img.xj54lm.com/microshop/default_index_banner.jpg" TargetMode="External"/><Relationship Id="rId35" Type="http://schemas.openxmlformats.org/officeDocument/2006/relationships/hyperlink" Target="http://www.xxxx.com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4</Pages>
  <Words>760</Words>
  <Characters>4335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工作步骤和流程</dc:title>
  <dc:subject/>
  <dc:creator>Administrator</dc:creator>
  <cp:keywords/>
  <dc:description/>
  <cp:lastModifiedBy>蒜爷</cp:lastModifiedBy>
  <cp:revision>34</cp:revision>
  <dcterms:created xsi:type="dcterms:W3CDTF">2015-11-18T04:26:00Z</dcterms:created>
  <dcterms:modified xsi:type="dcterms:W3CDTF">2015-12-11T04:21:00Z</dcterms:modified>
</cp:coreProperties>
</file>